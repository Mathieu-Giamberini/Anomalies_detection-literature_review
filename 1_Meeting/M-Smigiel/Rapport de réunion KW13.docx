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CDB16" w14:textId="77777777" w:rsidR="008E6512" w:rsidRDefault="008E6512" w:rsidP="008E6512">
      <w:pPr>
        <w:pStyle w:val="Subtitle"/>
      </w:pPr>
      <w:bookmarkStart w:id="0" w:name="_Toc145406762"/>
      <w:r>
        <w:t>Rapport de réunion </w:t>
      </w:r>
    </w:p>
    <w:p w14:paraId="383DD13B" w14:textId="56B62C49" w:rsidR="00C568D7" w:rsidRDefault="008E6512" w:rsidP="006B12D2">
      <w:pPr>
        <w:pStyle w:val="Title"/>
      </w:pPr>
      <w:r>
        <w:t>Semaine</w:t>
      </w:r>
      <w:r w:rsidR="003938F1">
        <w:t> </w:t>
      </w:r>
      <w:bookmarkEnd w:id="0"/>
      <w:r w:rsidR="00E4478A">
        <w:t>13</w:t>
      </w:r>
    </w:p>
    <w:p w14:paraId="36909030" w14:textId="2041D840" w:rsidR="00F522BE" w:rsidRDefault="00E4478A" w:rsidP="00052ECF">
      <w:pPr>
        <w:pStyle w:val="Heading1"/>
      </w:pPr>
      <w:r>
        <w:t>Ordre du jour</w:t>
      </w:r>
    </w:p>
    <w:p w14:paraId="23219FF2" w14:textId="01C419FE" w:rsidR="00E4478A" w:rsidRDefault="00E4478A" w:rsidP="00E4478A">
      <w:pPr>
        <w:pStyle w:val="ListParagraph"/>
      </w:pPr>
      <w:r>
        <w:t>API Lichess</w:t>
      </w:r>
    </w:p>
    <w:p w14:paraId="2CB507AE" w14:textId="7F7285F3" w:rsidR="00E4478A" w:rsidRDefault="00E4478A" w:rsidP="00E4478A">
      <w:pPr>
        <w:pStyle w:val="ListParagraph"/>
      </w:pPr>
      <w:r>
        <w:t>CSV GitHub</w:t>
      </w:r>
    </w:p>
    <w:p w14:paraId="7F7C6653" w14:textId="22D91AEB" w:rsidR="00E4478A" w:rsidRPr="00E4478A" w:rsidRDefault="00E4478A" w:rsidP="00E4478A">
      <w:pPr>
        <w:pStyle w:val="ListParagraph"/>
      </w:pPr>
      <w:r>
        <w:t>Proposition d’un plan d’action</w:t>
      </w:r>
    </w:p>
    <w:sectPr w:rsidR="00E4478A" w:rsidRPr="00E4478A" w:rsidSect="00A808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134" w:left="851" w:header="567" w:footer="37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C98A0" w14:textId="77777777" w:rsidR="00A8084D" w:rsidRDefault="00A8084D" w:rsidP="00312E94">
      <w:r>
        <w:separator/>
      </w:r>
    </w:p>
  </w:endnote>
  <w:endnote w:type="continuationSeparator" w:id="0">
    <w:p w14:paraId="72B2BEAC" w14:textId="77777777" w:rsidR="00A8084D" w:rsidRDefault="00A8084D" w:rsidP="00312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ABB023" w14:textId="77777777" w:rsidR="00F522BE" w:rsidRDefault="00F522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7E21B" w14:textId="77777777" w:rsidR="00DD7CA9" w:rsidRDefault="004F3CE2" w:rsidP="002857FF">
    <w:pPr>
      <w:pStyle w:val="Footer"/>
      <w:tabs>
        <w:tab w:val="clear" w:pos="9072"/>
        <w:tab w:val="right" w:pos="10204"/>
      </w:tabs>
      <w:ind w:left="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9F8C24D" wp14:editId="1742E349">
              <wp:simplePos x="0" y="0"/>
              <wp:positionH relativeFrom="column">
                <wp:posOffset>5712129</wp:posOffset>
              </wp:positionH>
              <wp:positionV relativeFrom="paragraph">
                <wp:posOffset>-1175192</wp:posOffset>
              </wp:positionV>
              <wp:extent cx="1847850" cy="285750"/>
              <wp:effectExtent l="0" t="0" r="0" b="0"/>
              <wp:wrapNone/>
              <wp:docPr id="22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 rot="16200000">
                        <a:off x="0" y="0"/>
                        <a:ext cx="1847850" cy="2857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C161CCA" w14:textId="77777777" w:rsidR="004F3CE2" w:rsidRPr="003915FD" w:rsidRDefault="004F3CE2" w:rsidP="004F3CE2">
                          <w:pPr>
                            <w:pStyle w:val="NoSpacing"/>
                            <w:pBdr>
                              <w:left w:val="single" w:sz="8" w:space="4" w:color="00B050"/>
                              <w:bottom w:val="single" w:sz="8" w:space="1" w:color="00B050"/>
                            </w:pBdr>
                            <w:rPr>
                              <w:b/>
                              <w:color w:val="009900"/>
                              <w:spacing w:val="60"/>
                            </w:rPr>
                          </w:pPr>
                          <w:r>
                            <w:rPr>
                              <w:b/>
                              <w:color w:val="009900"/>
                              <w:spacing w:val="60"/>
                            </w:rPr>
                            <w:t>HERRENKNECHT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9F8C24D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6" type="#_x0000_t202" style="position:absolute;margin-left:449.75pt;margin-top:-92.55pt;width:145.5pt;height:22.5pt;rotation:-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" filled="f" stroked="f" strokeweight=".5pt">
              <v:textbox>
                <w:txbxContent>
                  <w:p w14:paraId="7C161CCA" w14:textId="77777777" w:rsidR="004F3CE2" w:rsidRPr="003915FD" w:rsidRDefault="004F3CE2" w:rsidP="004F3CE2">
                    <w:pPr>
                      <w:pStyle w:val="NoSpacing"/>
                      <w:pBdr>
                        <w:left w:val="single" w:sz="8" w:space="4" w:color="00B050"/>
                        <w:bottom w:val="single" w:sz="8" w:space="1" w:color="00B050"/>
                      </w:pBdr>
                      <w:rPr>
                        <w:b/>
                        <w:color w:val="009900"/>
                        <w:spacing w:val="60"/>
                      </w:rPr>
                    </w:pPr>
                    <w:r>
                      <w:rPr>
                        <w:b/>
                        <w:color w:val="009900"/>
                        <w:spacing w:val="60"/>
                      </w:rPr>
                      <w:t>HERRENKNECHT</w:t>
                    </w:r>
                  </w:p>
                </w:txbxContent>
              </v:textbox>
            </v:shape>
          </w:pict>
        </mc:Fallback>
      </mc:AlternateContent>
    </w:r>
    <w:r w:rsidR="00F522BE">
      <w:t>ZE T&amp;I</w:t>
    </w:r>
  </w:p>
  <w:p w14:paraId="191A0A24" w14:textId="50F75F8E" w:rsidR="000C6579" w:rsidRPr="000C6579" w:rsidRDefault="004F3CE2" w:rsidP="002857FF">
    <w:pPr>
      <w:pStyle w:val="Footer"/>
      <w:tabs>
        <w:tab w:val="clear" w:pos="9072"/>
        <w:tab w:val="right" w:pos="10204"/>
      </w:tabs>
      <w:ind w:left="0"/>
    </w:pPr>
    <w:r>
      <w:t>MG</w:t>
    </w:r>
    <w:r w:rsidR="006F4D63">
      <w:t xml:space="preserve"> - </w:t>
    </w:r>
    <w:fldSimple w:instr=" DATE   \* MERGEFORMAT ">
      <w:r w:rsidR="005E2900">
        <w:rPr>
          <w:noProof/>
        </w:rPr>
        <w:t>26/03/2024</w:t>
      </w:r>
    </w:fldSimple>
    <w:r>
      <w:tab/>
    </w:r>
    <w:r>
      <w:tab/>
    </w:r>
    <w:r w:rsidR="000C6579">
      <w:t>Page</w:t>
    </w:r>
    <w:r w:rsidR="000C6579" w:rsidRPr="000C6579">
      <w:t xml:space="preserve"> </w:t>
    </w:r>
    <w:r w:rsidR="000C6579" w:rsidRPr="000C6579">
      <w:fldChar w:fldCharType="begin"/>
    </w:r>
    <w:r w:rsidR="000C6579" w:rsidRPr="000C6579">
      <w:instrText>PAGE  \* Arabic  \* MERGEFORMAT</w:instrText>
    </w:r>
    <w:r w:rsidR="000C6579" w:rsidRPr="000C6579">
      <w:fldChar w:fldCharType="separate"/>
    </w:r>
    <w:r w:rsidR="000C6579" w:rsidRPr="000C6579">
      <w:t>1</w:t>
    </w:r>
    <w:r w:rsidR="000C6579" w:rsidRPr="000C6579">
      <w:fldChar w:fldCharType="end"/>
    </w:r>
    <w:r w:rsidR="000C6579" w:rsidRPr="000C6579">
      <w:t xml:space="preserve"> </w:t>
    </w:r>
    <w:r w:rsidR="000C6579">
      <w:t>sur</w:t>
    </w:r>
    <w:r w:rsidR="000C6579" w:rsidRPr="000C6579">
      <w:t xml:space="preserve"> </w:t>
    </w:r>
    <w:fldSimple w:instr="NUMPAGES  \* Arabic  \* MERGEFORMAT">
      <w:r w:rsidR="000C6579" w:rsidRPr="000C6579">
        <w:t>2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BB85E8" w14:textId="77777777" w:rsidR="006A27FA" w:rsidRDefault="006A27FA" w:rsidP="004E0024">
    <w:pPr>
      <w:pStyle w:val="Footer"/>
      <w:ind w:left="0"/>
    </w:pPr>
    <w:r w:rsidRPr="000C6579">
      <w:t>Mathieu Giamberini</w:t>
    </w:r>
    <w:r>
      <w:t xml:space="preserve"> 20</w:t>
    </w:r>
    <w:r w:rsidR="00D304E5">
      <w:t>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3ECD8" w14:textId="77777777" w:rsidR="00A8084D" w:rsidRDefault="00A8084D" w:rsidP="00312E94">
      <w:r>
        <w:separator/>
      </w:r>
    </w:p>
  </w:footnote>
  <w:footnote w:type="continuationSeparator" w:id="0">
    <w:p w14:paraId="213E09EF" w14:textId="77777777" w:rsidR="00A8084D" w:rsidRDefault="00A8084D" w:rsidP="00312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D088C4" w14:textId="77777777" w:rsidR="00F522BE" w:rsidRDefault="00F522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4C3E0" w14:textId="77777777" w:rsidR="000C6579" w:rsidRPr="000C6579" w:rsidRDefault="000C6579" w:rsidP="000C6579">
    <w:pPr>
      <w:pStyle w:val="NoSpacing"/>
      <w:tabs>
        <w:tab w:val="right" w:pos="8931"/>
      </w:tabs>
      <w:spacing w:before="120" w:after="120"/>
      <w:rPr>
        <w:b/>
        <w:noProof/>
        <w:color w:val="00B050"/>
        <w:spacing w:val="30"/>
        <w:sz w:val="24"/>
        <w:szCs w:val="24"/>
        <w:lang w:val="en-US" w:eastAsia="ja-JP"/>
      </w:rPr>
    </w:pPr>
    <w:bookmarkStart w:id="1" w:name="Wxxx"/>
    <w:r w:rsidRPr="000C6579">
      <w:rPr>
        <w:noProof/>
        <w:color w:val="00B050"/>
        <w:sz w:val="24"/>
        <w:szCs w:val="24"/>
        <w:lang w:val="fr-FR" w:eastAsia="fr-FR"/>
      </w:rPr>
      <w:drawing>
        <wp:anchor distT="0" distB="0" distL="114300" distR="114300" simplePos="0" relativeHeight="251659264" behindDoc="0" locked="0" layoutInCell="1" allowOverlap="1" wp14:anchorId="73EFC8E3" wp14:editId="50FAA0D4">
          <wp:simplePos x="0" y="0"/>
          <wp:positionH relativeFrom="column">
            <wp:posOffset>5574665</wp:posOffset>
          </wp:positionH>
          <wp:positionV relativeFrom="paragraph">
            <wp:posOffset>-58420</wp:posOffset>
          </wp:positionV>
          <wp:extent cx="812165" cy="555625"/>
          <wp:effectExtent l="0" t="0" r="6985" b="0"/>
          <wp:wrapSquare wrapText="bothSides"/>
          <wp:docPr id="20" name="Picture 20" descr="A green and white sign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Grafik 34" descr="A green and white sign with white text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2165" cy="555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End w:id="1"/>
    <w:r w:rsidRPr="000C6579">
      <w:rPr>
        <w:color w:val="00B050"/>
        <w:lang w:val="en-US"/>
      </w:rPr>
      <w:t xml:space="preserve"> </w:t>
    </w:r>
    <w:r w:rsidR="00F522BE">
      <w:rPr>
        <w:b/>
        <w:noProof/>
        <w:color w:val="00B050"/>
        <w:spacing w:val="30"/>
        <w:sz w:val="24"/>
        <w:szCs w:val="24"/>
        <w:lang w:val="en-US" w:eastAsia="ja-JP"/>
      </w:rPr>
      <w:t>Recherche bibliographique – Detection d’anomalie</w:t>
    </w:r>
    <w:r w:rsidRPr="000C6579">
      <w:rPr>
        <w:b/>
        <w:noProof/>
        <w:color w:val="00B050"/>
        <w:spacing w:val="30"/>
        <w:sz w:val="24"/>
        <w:szCs w:val="24"/>
        <w:lang w:val="en-US" w:eastAsia="ja-JP"/>
      </w:rPr>
      <w:tab/>
    </w:r>
  </w:p>
  <w:p w14:paraId="303B236B" w14:textId="77777777" w:rsidR="000C6579" w:rsidRPr="007A4D54" w:rsidRDefault="000C6579" w:rsidP="000C6579">
    <w:pPr>
      <w:pStyle w:val="NoSpacing"/>
      <w:spacing w:before="120" w:after="120"/>
      <w:rPr>
        <w:b/>
        <w:noProof/>
        <w:spacing w:val="30"/>
        <w:lang w:val="en-US" w:eastAsia="ja-JP"/>
      </w:rPr>
    </w:pPr>
  </w:p>
  <w:tbl>
    <w:tblPr>
      <w:tblStyle w:val="TableGrid"/>
      <w:tblW w:w="1010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shd w:val="clear" w:color="auto" w:fill="BFBFBF" w:themeFill="background1" w:themeFillShade="BF"/>
      <w:tblLook w:val="04A0" w:firstRow="1" w:lastRow="0" w:firstColumn="1" w:lastColumn="0" w:noHBand="0" w:noVBand="1"/>
    </w:tblPr>
    <w:tblGrid>
      <w:gridCol w:w="6722"/>
      <w:gridCol w:w="3378"/>
    </w:tblGrid>
    <w:tr w:rsidR="000C6579" w:rsidRPr="0045068F" w14:paraId="6EE0BB56" w14:textId="77777777" w:rsidTr="007E6986">
      <w:trPr>
        <w:trHeight w:val="360"/>
      </w:trPr>
      <w:tc>
        <w:tcPr>
          <w:tcW w:w="6722" w:type="dxa"/>
          <w:shd w:val="clear" w:color="auto" w:fill="A6A6A6" w:themeFill="background1" w:themeFillShade="A6"/>
        </w:tcPr>
        <w:p w14:paraId="67CA9ECE" w14:textId="35DF94E9" w:rsidR="000C6579" w:rsidRPr="00DC5C33" w:rsidRDefault="008E6512" w:rsidP="000C6579">
          <w:pPr>
            <w:pStyle w:val="NoSpacing"/>
            <w:spacing w:before="60" w:after="60"/>
            <w:rPr>
              <w:b/>
              <w:noProof/>
              <w:color w:val="FFFFFF" w:themeColor="background1"/>
              <w:spacing w:val="30"/>
              <w:lang w:val="fr-FR" w:eastAsia="ja-JP"/>
            </w:rPr>
          </w:pP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begin"/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instrText xml:space="preserve"> STYLEREF  Subtitle  \* MERGEFORMAT </w:instrText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separate"/>
          </w:r>
          <w:r w:rsidR="00000000">
            <w:rPr>
              <w:b/>
              <w:noProof/>
              <w:color w:val="FFFFFF" w:themeColor="background1"/>
              <w:spacing w:val="30"/>
              <w:lang w:val="fr-FR" w:eastAsia="ja-JP"/>
            </w:rPr>
            <w:t>Rapport de réunion</w:t>
          </w:r>
          <w:r>
            <w:rPr>
              <w:b/>
              <w:noProof/>
              <w:color w:val="FFFFFF" w:themeColor="background1"/>
              <w:spacing w:val="30"/>
              <w:lang w:val="fr-FR" w:eastAsia="ja-JP"/>
            </w:rPr>
            <w:fldChar w:fldCharType="end"/>
          </w:r>
        </w:p>
      </w:tc>
      <w:tc>
        <w:tcPr>
          <w:tcW w:w="3378" w:type="dxa"/>
          <w:shd w:val="clear" w:color="auto" w:fill="A6A6A6" w:themeFill="background1" w:themeFillShade="A6"/>
        </w:tcPr>
        <w:p w14:paraId="633B23FE" w14:textId="77777777" w:rsidR="000C6579" w:rsidRPr="00DC5C33" w:rsidRDefault="000C6579" w:rsidP="000C6579">
          <w:pPr>
            <w:pStyle w:val="NoSpacing"/>
            <w:spacing w:before="60" w:after="60"/>
            <w:jc w:val="right"/>
            <w:rPr>
              <w:b/>
              <w:noProof/>
              <w:color w:val="FFFFFF" w:themeColor="background1"/>
              <w:spacing w:val="30"/>
              <w:lang w:val="fr-FR" w:eastAsia="ja-JP"/>
            </w:rPr>
          </w:pPr>
        </w:p>
      </w:tc>
    </w:tr>
  </w:tbl>
  <w:p w14:paraId="3E7FB9F2" w14:textId="77777777" w:rsidR="000C6579" w:rsidRDefault="000C6579" w:rsidP="00312E9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F891F" w14:textId="77777777" w:rsidR="00F522BE" w:rsidRDefault="00F522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BF049E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F78CF9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154C0B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CDBAD53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E3A1C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77E401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03CBFB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BAE2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0B06B5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9FE9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34A23FC"/>
    <w:multiLevelType w:val="hybridMultilevel"/>
    <w:tmpl w:val="9A009284"/>
    <w:lvl w:ilvl="0" w:tplc="78A2522E">
      <w:numFmt w:val="bullet"/>
      <w:pStyle w:val="ListParagraph"/>
      <w:lvlText w:val="-"/>
      <w:lvlJc w:val="left"/>
      <w:pPr>
        <w:ind w:left="644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1" w15:restartNumberingAfterBreak="0">
    <w:nsid w:val="1AC772B3"/>
    <w:multiLevelType w:val="hybridMultilevel"/>
    <w:tmpl w:val="B0D09E92"/>
    <w:lvl w:ilvl="0" w:tplc="9A46E48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994332"/>
    <w:multiLevelType w:val="multilevel"/>
    <w:tmpl w:val="59FEE5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3B3838" w:themeColor="background2" w:themeShade="4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D267561"/>
    <w:multiLevelType w:val="hybridMultilevel"/>
    <w:tmpl w:val="5B30962A"/>
    <w:lvl w:ilvl="0" w:tplc="473AE558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DAA2AA8"/>
    <w:multiLevelType w:val="multilevel"/>
    <w:tmpl w:val="4AB2E0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-%2-%3-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-%2-%3-%4-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5E150E3F"/>
    <w:multiLevelType w:val="hybridMultilevel"/>
    <w:tmpl w:val="4B28B956"/>
    <w:lvl w:ilvl="0" w:tplc="A7248268">
      <w:start w:val="19"/>
      <w:numFmt w:val="bullet"/>
      <w:pStyle w:val="Heading4"/>
      <w:lvlText w:val=""/>
      <w:lvlJc w:val="left"/>
      <w:pPr>
        <w:ind w:left="1069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62006395"/>
    <w:multiLevelType w:val="multilevel"/>
    <w:tmpl w:val="9A5674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FFFFFF" w:themeColor="background1"/>
      </w:rPr>
    </w:lvl>
    <w:lvl w:ilvl="1">
      <w:start w:val="1"/>
      <w:numFmt w:val="decimal"/>
      <w:pStyle w:val="Heading2"/>
      <w:lvlText w:val="%1.%2"/>
      <w:lvlJc w:val="left"/>
      <w:pPr>
        <w:ind w:left="3268" w:hanging="432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79E35CD7"/>
    <w:multiLevelType w:val="hybridMultilevel"/>
    <w:tmpl w:val="6C0EF2D2"/>
    <w:lvl w:ilvl="0" w:tplc="8F205BC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007990">
    <w:abstractNumId w:val="12"/>
  </w:num>
  <w:num w:numId="2" w16cid:durableId="637879307">
    <w:abstractNumId w:val="17"/>
  </w:num>
  <w:num w:numId="3" w16cid:durableId="906380314">
    <w:abstractNumId w:val="16"/>
  </w:num>
  <w:num w:numId="4" w16cid:durableId="1048532790">
    <w:abstractNumId w:val="14"/>
  </w:num>
  <w:num w:numId="5" w16cid:durableId="2141534075">
    <w:abstractNumId w:val="15"/>
  </w:num>
  <w:num w:numId="6" w16cid:durableId="1130634880">
    <w:abstractNumId w:val="9"/>
  </w:num>
  <w:num w:numId="7" w16cid:durableId="1877739695">
    <w:abstractNumId w:val="7"/>
  </w:num>
  <w:num w:numId="8" w16cid:durableId="1963536650">
    <w:abstractNumId w:val="6"/>
  </w:num>
  <w:num w:numId="9" w16cid:durableId="446580174">
    <w:abstractNumId w:val="5"/>
  </w:num>
  <w:num w:numId="10" w16cid:durableId="1615552994">
    <w:abstractNumId w:val="4"/>
  </w:num>
  <w:num w:numId="11" w16cid:durableId="878014721">
    <w:abstractNumId w:val="8"/>
  </w:num>
  <w:num w:numId="12" w16cid:durableId="1424835816">
    <w:abstractNumId w:val="3"/>
  </w:num>
  <w:num w:numId="13" w16cid:durableId="1822193506">
    <w:abstractNumId w:val="2"/>
  </w:num>
  <w:num w:numId="14" w16cid:durableId="1333526732">
    <w:abstractNumId w:val="1"/>
  </w:num>
  <w:num w:numId="15" w16cid:durableId="1713070875">
    <w:abstractNumId w:val="0"/>
  </w:num>
  <w:num w:numId="16" w16cid:durableId="798914049">
    <w:abstractNumId w:val="13"/>
  </w:num>
  <w:num w:numId="17" w16cid:durableId="1911311466">
    <w:abstractNumId w:val="11"/>
  </w:num>
  <w:num w:numId="18" w16cid:durableId="70714334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78A"/>
    <w:rsid w:val="00002162"/>
    <w:rsid w:val="00023BD0"/>
    <w:rsid w:val="000269F3"/>
    <w:rsid w:val="00052ECF"/>
    <w:rsid w:val="00064D8D"/>
    <w:rsid w:val="000721E0"/>
    <w:rsid w:val="00074EEF"/>
    <w:rsid w:val="0008481C"/>
    <w:rsid w:val="000879AA"/>
    <w:rsid w:val="000C6579"/>
    <w:rsid w:val="000E6FDD"/>
    <w:rsid w:val="000F7285"/>
    <w:rsid w:val="001225BD"/>
    <w:rsid w:val="00136963"/>
    <w:rsid w:val="001C4E3F"/>
    <w:rsid w:val="001D5AE4"/>
    <w:rsid w:val="001E6530"/>
    <w:rsid w:val="001F18A6"/>
    <w:rsid w:val="002162FB"/>
    <w:rsid w:val="002316FD"/>
    <w:rsid w:val="00280E8F"/>
    <w:rsid w:val="002857FF"/>
    <w:rsid w:val="002B39A2"/>
    <w:rsid w:val="002D1977"/>
    <w:rsid w:val="00312E94"/>
    <w:rsid w:val="00333923"/>
    <w:rsid w:val="00342B34"/>
    <w:rsid w:val="003638A1"/>
    <w:rsid w:val="003761E7"/>
    <w:rsid w:val="003938F1"/>
    <w:rsid w:val="00396A56"/>
    <w:rsid w:val="003C04D1"/>
    <w:rsid w:val="003D789C"/>
    <w:rsid w:val="00405544"/>
    <w:rsid w:val="004B054A"/>
    <w:rsid w:val="004C2C35"/>
    <w:rsid w:val="004C70CA"/>
    <w:rsid w:val="004E0024"/>
    <w:rsid w:val="004F3CE2"/>
    <w:rsid w:val="005155C8"/>
    <w:rsid w:val="00590F14"/>
    <w:rsid w:val="005A7337"/>
    <w:rsid w:val="005C6CE2"/>
    <w:rsid w:val="005E1730"/>
    <w:rsid w:val="005E2900"/>
    <w:rsid w:val="00614A17"/>
    <w:rsid w:val="00623DCB"/>
    <w:rsid w:val="0068142B"/>
    <w:rsid w:val="006815E5"/>
    <w:rsid w:val="0068340D"/>
    <w:rsid w:val="006A0167"/>
    <w:rsid w:val="006A0A56"/>
    <w:rsid w:val="006A27FA"/>
    <w:rsid w:val="006B12D2"/>
    <w:rsid w:val="006F4D63"/>
    <w:rsid w:val="00754129"/>
    <w:rsid w:val="00767726"/>
    <w:rsid w:val="008059DC"/>
    <w:rsid w:val="0083208E"/>
    <w:rsid w:val="00882B58"/>
    <w:rsid w:val="008922FD"/>
    <w:rsid w:val="008E6512"/>
    <w:rsid w:val="009063DE"/>
    <w:rsid w:val="0091348D"/>
    <w:rsid w:val="00923867"/>
    <w:rsid w:val="00924E85"/>
    <w:rsid w:val="00926765"/>
    <w:rsid w:val="00937866"/>
    <w:rsid w:val="00961905"/>
    <w:rsid w:val="00995737"/>
    <w:rsid w:val="009A2578"/>
    <w:rsid w:val="00A21133"/>
    <w:rsid w:val="00A576C5"/>
    <w:rsid w:val="00A70254"/>
    <w:rsid w:val="00A8084D"/>
    <w:rsid w:val="00AA7D51"/>
    <w:rsid w:val="00AB1380"/>
    <w:rsid w:val="00AE03B1"/>
    <w:rsid w:val="00AF42A2"/>
    <w:rsid w:val="00B46AAB"/>
    <w:rsid w:val="00BB6DB1"/>
    <w:rsid w:val="00BC0FEF"/>
    <w:rsid w:val="00BC647C"/>
    <w:rsid w:val="00BD2953"/>
    <w:rsid w:val="00BD5F72"/>
    <w:rsid w:val="00C17D2C"/>
    <w:rsid w:val="00C20125"/>
    <w:rsid w:val="00C2346A"/>
    <w:rsid w:val="00C3369E"/>
    <w:rsid w:val="00C53889"/>
    <w:rsid w:val="00C568D7"/>
    <w:rsid w:val="00C96DDE"/>
    <w:rsid w:val="00CB40C1"/>
    <w:rsid w:val="00CC0E94"/>
    <w:rsid w:val="00CC7541"/>
    <w:rsid w:val="00CE79DC"/>
    <w:rsid w:val="00D12F55"/>
    <w:rsid w:val="00D304E5"/>
    <w:rsid w:val="00D4604D"/>
    <w:rsid w:val="00D64352"/>
    <w:rsid w:val="00D74127"/>
    <w:rsid w:val="00DC5174"/>
    <w:rsid w:val="00DD7CA9"/>
    <w:rsid w:val="00DE7062"/>
    <w:rsid w:val="00E01F9B"/>
    <w:rsid w:val="00E41498"/>
    <w:rsid w:val="00E4478A"/>
    <w:rsid w:val="00ED2282"/>
    <w:rsid w:val="00F1585F"/>
    <w:rsid w:val="00F43619"/>
    <w:rsid w:val="00F522BE"/>
    <w:rsid w:val="00FE1EED"/>
    <w:rsid w:val="00FE4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A53528"/>
  <w15:chartTrackingRefBased/>
  <w15:docId w15:val="{1491C11D-F8C8-4236-AAC8-730570E18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905"/>
    <w:pPr>
      <w:ind w:left="284"/>
    </w:pPr>
    <w:rPr>
      <w:rFonts w:ascii="Arial" w:hAnsi="Arial"/>
      <w:sz w:val="26"/>
      <w:lang w:val="fr-FR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C568D7"/>
    <w:pPr>
      <w:keepNext/>
      <w:keepLines/>
      <w:numPr>
        <w:numId w:val="16"/>
      </w:numPr>
      <w:spacing w:before="240" w:after="0"/>
      <w:ind w:left="426" w:hanging="425"/>
      <w:outlineLvl w:val="0"/>
    </w:pPr>
    <w:rPr>
      <w:rFonts w:eastAsiaTheme="majorEastAsia" w:cstheme="majorBidi"/>
      <w:color w:val="404040" w:themeColor="text1" w:themeTint="BF"/>
      <w:sz w:val="36"/>
      <w:u w:val="single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C568D7"/>
    <w:pPr>
      <w:numPr>
        <w:ilvl w:val="1"/>
        <w:numId w:val="3"/>
      </w:numPr>
      <w:spacing w:after="120"/>
      <w:ind w:left="709"/>
      <w:outlineLvl w:val="1"/>
    </w:pPr>
    <w:rPr>
      <w:rFonts w:eastAsiaTheme="majorEastAsia" w:cstheme="majorBidi"/>
      <w:b/>
      <w:bCs/>
      <w:color w:val="262626" w:themeColor="text1" w:themeTint="D9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F42A2"/>
    <w:pPr>
      <w:numPr>
        <w:ilvl w:val="2"/>
      </w:numPr>
      <w:ind w:left="993" w:hanging="709"/>
      <w:outlineLvl w:val="2"/>
    </w:pPr>
    <w:rPr>
      <w:b w:val="0"/>
      <w:bCs w:val="0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C2346A"/>
    <w:pPr>
      <w:numPr>
        <w:numId w:val="5"/>
      </w:numPr>
      <w:ind w:left="851"/>
      <w:outlineLvl w:val="3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579"/>
  </w:style>
  <w:style w:type="paragraph" w:styleId="Footer">
    <w:name w:val="footer"/>
    <w:basedOn w:val="Normal"/>
    <w:link w:val="FooterChar"/>
    <w:uiPriority w:val="99"/>
    <w:unhideWhenUsed/>
    <w:rsid w:val="000C65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579"/>
  </w:style>
  <w:style w:type="table" w:styleId="TableGrid">
    <w:name w:val="Table Grid"/>
    <w:basedOn w:val="TableNormal"/>
    <w:uiPriority w:val="59"/>
    <w:rsid w:val="000C6579"/>
    <w:pPr>
      <w:spacing w:after="0" w:line="240" w:lineRule="auto"/>
    </w:pPr>
    <w:rPr>
      <w:rFonts w:ascii="Arial" w:hAnsi="Arial" w:cs="Arial"/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0C6579"/>
    <w:pPr>
      <w:spacing w:after="0" w:line="240" w:lineRule="auto"/>
      <w:jc w:val="both"/>
    </w:pPr>
    <w:rPr>
      <w:rFonts w:ascii="Arial" w:hAnsi="Arial" w:cs="Arial"/>
      <w:kern w:val="0"/>
      <w:sz w:val="2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C568D7"/>
    <w:rPr>
      <w:rFonts w:ascii="Arial" w:eastAsiaTheme="majorEastAsia" w:hAnsi="Arial" w:cstheme="majorBidi"/>
      <w:color w:val="404040" w:themeColor="text1" w:themeTint="BF"/>
      <w:sz w:val="36"/>
      <w:u w:val="single"/>
      <w:lang w:val="fr-FR"/>
    </w:rPr>
  </w:style>
  <w:style w:type="paragraph" w:styleId="Title">
    <w:name w:val="Title"/>
    <w:next w:val="Normal"/>
    <w:link w:val="TitleChar"/>
    <w:uiPriority w:val="10"/>
    <w:qFormat/>
    <w:rsid w:val="00623DCB"/>
    <w:pPr>
      <w:jc w:val="center"/>
    </w:pPr>
    <w:rPr>
      <w:rFonts w:ascii="Arial" w:eastAsiaTheme="majorEastAsia" w:hAnsi="Arial" w:cstheme="majorBidi"/>
      <w:color w:val="00B050"/>
      <w:sz w:val="56"/>
      <w:szCs w:val="40"/>
      <w:lang w:val="fr-FR"/>
    </w:rPr>
  </w:style>
  <w:style w:type="character" w:customStyle="1" w:styleId="TitleChar">
    <w:name w:val="Title Char"/>
    <w:basedOn w:val="DefaultParagraphFont"/>
    <w:link w:val="Title"/>
    <w:uiPriority w:val="10"/>
    <w:rsid w:val="00623DCB"/>
    <w:rPr>
      <w:rFonts w:ascii="Arial" w:eastAsiaTheme="majorEastAsia" w:hAnsi="Arial" w:cstheme="majorBidi"/>
      <w:color w:val="00B050"/>
      <w:sz w:val="56"/>
      <w:szCs w:val="40"/>
      <w:lang w:val="fr-FR"/>
    </w:rPr>
  </w:style>
  <w:style w:type="paragraph" w:styleId="Subtitle">
    <w:name w:val="Subtitle"/>
    <w:basedOn w:val="Title"/>
    <w:next w:val="Normal"/>
    <w:link w:val="SubtitleChar"/>
    <w:uiPriority w:val="11"/>
    <w:qFormat/>
    <w:rsid w:val="00623DCB"/>
    <w:pPr>
      <w:spacing w:after="0"/>
    </w:pPr>
    <w:rPr>
      <w:b/>
      <w:bCs/>
      <w:noProof/>
      <w:sz w:val="28"/>
      <w:szCs w:val="28"/>
      <w:lang w:eastAsia="fr-FR"/>
    </w:rPr>
  </w:style>
  <w:style w:type="character" w:customStyle="1" w:styleId="SubtitleChar">
    <w:name w:val="Subtitle Char"/>
    <w:basedOn w:val="DefaultParagraphFont"/>
    <w:link w:val="Subtitle"/>
    <w:uiPriority w:val="11"/>
    <w:rsid w:val="00623DCB"/>
    <w:rPr>
      <w:rFonts w:ascii="Arial" w:eastAsiaTheme="majorEastAsia" w:hAnsi="Arial" w:cstheme="majorBidi"/>
      <w:b/>
      <w:bCs/>
      <w:noProof/>
      <w:color w:val="00B050"/>
      <w:sz w:val="28"/>
      <w:szCs w:val="28"/>
      <w:lang w:val="fr-FR" w:eastAsia="fr-FR"/>
    </w:rPr>
  </w:style>
  <w:style w:type="paragraph" w:styleId="TOCHeading">
    <w:name w:val="TOC Heading"/>
    <w:basedOn w:val="Heading1"/>
    <w:next w:val="Normal"/>
    <w:uiPriority w:val="39"/>
    <w:unhideWhenUsed/>
    <w:qFormat/>
    <w:rsid w:val="00623DCB"/>
    <w:pPr>
      <w:outlineLvl w:val="9"/>
    </w:pPr>
    <w:rPr>
      <w:rFonts w:asciiTheme="majorHAnsi" w:hAnsiTheme="majorHAnsi"/>
      <w:b/>
      <w:bCs/>
      <w:color w:val="4472C4" w:themeColor="accent1"/>
      <w:kern w:val="0"/>
      <w:sz w:val="32"/>
      <w:szCs w:val="32"/>
      <w:lang w:val="en-US"/>
      <w14:textFill>
        <w14:solidFill>
          <w14:schemeClr w14:val="accent1">
            <w14:lumMod w14:val="75000"/>
            <w14:lumMod w14:val="75000"/>
            <w14:lumOff w14:val="25000"/>
          </w14:schemeClr>
        </w14:solidFill>
      </w14:textFill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D2953"/>
    <w:pPr>
      <w:spacing w:after="100"/>
    </w:pPr>
    <w:rPr>
      <w:b/>
    </w:rPr>
  </w:style>
  <w:style w:type="character" w:styleId="Hyperlink">
    <w:name w:val="Hyperlink"/>
    <w:basedOn w:val="DefaultParagraphFont"/>
    <w:uiPriority w:val="99"/>
    <w:unhideWhenUsed/>
    <w:rsid w:val="000721E0"/>
    <w:rPr>
      <w:i/>
      <w:color w:val="auto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568D7"/>
    <w:rPr>
      <w:rFonts w:ascii="Arial" w:eastAsiaTheme="majorEastAsia" w:hAnsi="Arial" w:cstheme="majorBidi"/>
      <w:b/>
      <w:bCs/>
      <w:color w:val="262626" w:themeColor="text1" w:themeTint="D9"/>
      <w:sz w:val="26"/>
      <w:szCs w:val="26"/>
      <w:lang w:val="fr-FR"/>
    </w:rPr>
  </w:style>
  <w:style w:type="paragraph" w:styleId="ListParagraph">
    <w:name w:val="List Paragraph"/>
    <w:basedOn w:val="Normal"/>
    <w:uiPriority w:val="34"/>
    <w:qFormat/>
    <w:rsid w:val="00C568D7"/>
    <w:pPr>
      <w:numPr>
        <w:numId w:val="18"/>
      </w:numPr>
      <w:ind w:left="1134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BD2953"/>
    <w:pPr>
      <w:spacing w:after="100"/>
      <w:ind w:left="260"/>
    </w:pPr>
  </w:style>
  <w:style w:type="character" w:customStyle="1" w:styleId="Heading3Char">
    <w:name w:val="Heading 3 Char"/>
    <w:basedOn w:val="DefaultParagraphFont"/>
    <w:link w:val="Heading3"/>
    <w:uiPriority w:val="9"/>
    <w:rsid w:val="00AF42A2"/>
    <w:rPr>
      <w:rFonts w:ascii="Arial" w:eastAsiaTheme="majorEastAsia" w:hAnsi="Arial" w:cstheme="majorBidi"/>
      <w:color w:val="262626" w:themeColor="text1" w:themeTint="D9"/>
      <w:sz w:val="26"/>
      <w:szCs w:val="26"/>
      <w:lang w:val="fr-FR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BD2953"/>
    <w:pPr>
      <w:spacing w:after="100"/>
      <w:ind w:left="520"/>
    </w:pPr>
    <w:rPr>
      <w:i/>
    </w:rPr>
  </w:style>
  <w:style w:type="character" w:styleId="UnresolvedMention">
    <w:name w:val="Unresolved Mention"/>
    <w:basedOn w:val="DefaultParagraphFont"/>
    <w:uiPriority w:val="99"/>
    <w:semiHidden/>
    <w:unhideWhenUsed/>
    <w:rsid w:val="000721E0"/>
    <w:rPr>
      <w:color w:val="605E5C"/>
      <w:shd w:val="clear" w:color="auto" w:fill="E1DFDD"/>
    </w:rPr>
  </w:style>
  <w:style w:type="character" w:styleId="FollowedHyperlink">
    <w:name w:val="FollowedHyperlink"/>
    <w:basedOn w:val="Hyperlink"/>
    <w:uiPriority w:val="99"/>
    <w:semiHidden/>
    <w:unhideWhenUsed/>
    <w:rsid w:val="00590F14"/>
    <w:rPr>
      <w:i/>
      <w:color w:val="auto"/>
      <w:u w:val="single"/>
    </w:rPr>
  </w:style>
  <w:style w:type="paragraph" w:customStyle="1" w:styleId="InfoTable">
    <w:name w:val="InfoTable"/>
    <w:basedOn w:val="Normal"/>
    <w:link w:val="InfoTableChar"/>
    <w:qFormat/>
    <w:rsid w:val="003D789C"/>
    <w:pPr>
      <w:spacing w:before="120" w:after="120" w:line="240" w:lineRule="auto"/>
    </w:pPr>
    <w:rPr>
      <w:rFonts w:cs="Arial"/>
      <w:b/>
      <w:bCs/>
      <w:color w:val="808080" w:themeColor="background1" w:themeShade="80"/>
      <w:kern w:val="0"/>
      <w14:ligatures w14:val="none"/>
    </w:rPr>
  </w:style>
  <w:style w:type="character" w:customStyle="1" w:styleId="InfoTableChar">
    <w:name w:val="InfoTable Char"/>
    <w:basedOn w:val="DefaultParagraphFont"/>
    <w:link w:val="InfoTable"/>
    <w:rsid w:val="003D789C"/>
    <w:rPr>
      <w:rFonts w:ascii="Arial" w:hAnsi="Arial" w:cs="Arial"/>
      <w:b/>
      <w:bCs/>
      <w:color w:val="808080" w:themeColor="background1" w:themeShade="80"/>
      <w:kern w:val="0"/>
      <w:sz w:val="26"/>
      <w:lang w:val="fr-FR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C2346A"/>
    <w:rPr>
      <w:rFonts w:ascii="Arial" w:hAnsi="Arial"/>
      <w:i/>
      <w:iCs/>
      <w:sz w:val="26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iamberm\Documents\TI\paper\2_Anomalie-detection\1_Meeting\M-Smigiel\0_Rapport%20de%20reunion%20KWxx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9D3D3-2656-47BF-B6A8-BE605F17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0_Rapport de reunion KWxx.dotx</Template>
  <TotalTime>0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Herrenknecht AG</Company>
  <LinksUpToDate>false</LinksUpToDate>
  <CharactersWithSpaces>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Giamberini, Mathieu</dc:creator>
  <cp:keywords/>
  <dc:description/>
  <cp:lastModifiedBy>Giamberini, Mathieu</cp:lastModifiedBy>
  <cp:revision>2</cp:revision>
  <cp:lastPrinted>2024-03-26T10:07:00Z</cp:lastPrinted>
  <dcterms:created xsi:type="dcterms:W3CDTF">2024-03-26T10:02:00Z</dcterms:created>
  <dcterms:modified xsi:type="dcterms:W3CDTF">2024-03-26T10:07:00Z</dcterms:modified>
</cp:coreProperties>
</file>