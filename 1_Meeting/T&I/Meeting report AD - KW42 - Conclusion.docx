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CD78" w14:textId="77777777" w:rsidR="008E6512" w:rsidRPr="00DB0E39" w:rsidRDefault="00B159CC" w:rsidP="008E6512">
      <w:pPr>
        <w:pStyle w:val="Subtitle"/>
        <w:rPr>
          <w:noProof w:val="0"/>
          <w:lang w:val="en-US"/>
        </w:rPr>
      </w:pPr>
      <w:bookmarkStart w:id="0" w:name="_Toc145406762"/>
      <w:r>
        <w:rPr>
          <w:noProof w:val="0"/>
          <w:lang w:val="en-US"/>
        </w:rPr>
        <w:t>Meeting report</w:t>
      </w:r>
      <w:r w:rsidR="008E6512" w:rsidRPr="00DB0E39">
        <w:rPr>
          <w:noProof w:val="0"/>
          <w:lang w:val="en-US"/>
        </w:rPr>
        <w:t> </w:t>
      </w:r>
    </w:p>
    <w:p w14:paraId="1C4E7027" w14:textId="4C2B447B" w:rsidR="000B5379" w:rsidRDefault="000B5379" w:rsidP="006B12D2">
      <w:pPr>
        <w:pStyle w:val="Title"/>
        <w:rPr>
          <w:lang w:val="en-US"/>
        </w:rPr>
      </w:pPr>
      <w:r>
        <w:rPr>
          <w:lang w:val="en-US"/>
        </w:rPr>
        <w:t>KW</w:t>
      </w:r>
      <w:r w:rsidR="003474E9">
        <w:rPr>
          <w:lang w:val="en-US"/>
        </w:rPr>
        <w:t>43</w:t>
      </w:r>
      <w:r>
        <w:rPr>
          <w:lang w:val="en-US"/>
        </w:rPr>
        <w:t xml:space="preserve"> - </w:t>
      </w:r>
      <w:r w:rsidR="003474E9">
        <w:rPr>
          <w:lang w:val="en-US"/>
        </w:rPr>
        <w:t>Conclusion</w:t>
      </w:r>
    </w:p>
    <w:bookmarkEnd w:id="0"/>
    <w:p w14:paraId="48FE7B69" w14:textId="4FEACA09" w:rsidR="003474E9" w:rsidRDefault="003474E9" w:rsidP="003474E9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3B65701C" w14:textId="57228376" w:rsidR="003474E9" w:rsidRDefault="003474E9" w:rsidP="003474E9">
      <w:pPr>
        <w:pStyle w:val="Heading2"/>
        <w:rPr>
          <w:lang w:val="en-US"/>
        </w:rPr>
      </w:pPr>
      <w:r>
        <w:rPr>
          <w:lang w:val="en-US"/>
        </w:rPr>
        <w:t>Literary review</w:t>
      </w:r>
    </w:p>
    <w:p w14:paraId="6AFC33D1" w14:textId="33E2CE06" w:rsidR="003474E9" w:rsidRDefault="00454218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W</w:t>
      </w:r>
      <w:r w:rsidR="003474E9">
        <w:rPr>
          <w:lang w:val="en-US"/>
        </w:rPr>
        <w:t>as it useful</w:t>
      </w:r>
    </w:p>
    <w:p w14:paraId="68C7BDA5" w14:textId="47355817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</w:t>
      </w:r>
      <w:r w:rsidRPr="003474E9">
        <w:rPr>
          <w:lang w:val="en-US"/>
        </w:rPr>
        <w:t>hought</w:t>
      </w:r>
    </w:p>
    <w:p w14:paraId="02EE76B9" w14:textId="5021D687" w:rsidR="003474E9" w:rsidRDefault="003474E9" w:rsidP="003474E9">
      <w:pPr>
        <w:pStyle w:val="Heading2"/>
        <w:rPr>
          <w:lang w:val="en-US"/>
        </w:rPr>
      </w:pPr>
      <w:r>
        <w:rPr>
          <w:lang w:val="en-US"/>
        </w:rPr>
        <w:t>Experiment</w:t>
      </w:r>
    </w:p>
    <w:p w14:paraId="0109CE2B" w14:textId="28E13557" w:rsidR="00CE4172" w:rsidRDefault="00CE4172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Description</w:t>
      </w:r>
    </w:p>
    <w:p w14:paraId="53E4E366" w14:textId="551AD27C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</w:t>
      </w:r>
      <w:r w:rsidRPr="003474E9">
        <w:rPr>
          <w:lang w:val="en-US"/>
        </w:rPr>
        <w:t>hought</w:t>
      </w:r>
    </w:p>
    <w:p w14:paraId="6A32C922" w14:textId="4ACE243C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Grout injection AD</w:t>
      </w:r>
      <w:r w:rsidR="00CE4172">
        <w:rPr>
          <w:lang w:val="en-US"/>
        </w:rPr>
        <w:t xml:space="preserve"> ?</w:t>
      </w:r>
    </w:p>
    <w:p w14:paraId="57172BAD" w14:textId="0F90BE86" w:rsidR="00F60D9B" w:rsidRDefault="00F60D9B" w:rsidP="00F60D9B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Other sensor ?</w:t>
      </w:r>
    </w:p>
    <w:p w14:paraId="23B2778D" w14:textId="3D5EFB6C" w:rsidR="00F60D9B" w:rsidRDefault="00F60D9B" w:rsidP="00F60D9B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Value per value </w:t>
      </w:r>
    </w:p>
    <w:p w14:paraId="4859ADA3" w14:textId="6C960C83" w:rsidR="00F60D9B" w:rsidRDefault="00F60D9B" w:rsidP="00F60D9B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Sliding windows</w:t>
      </w:r>
    </w:p>
    <w:p w14:paraId="21A92BE3" w14:textId="24498415" w:rsidR="00F60D9B" w:rsidRDefault="00F60D9B" w:rsidP="00F60D9B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TCN</w:t>
      </w:r>
    </w:p>
    <w:p w14:paraId="37B5D1D5" w14:textId="6669B261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Geologies variation</w:t>
      </w:r>
      <w:r w:rsidR="00CE4172">
        <w:rPr>
          <w:lang w:val="en-US"/>
        </w:rPr>
        <w:t xml:space="preserve"> ?</w:t>
      </w:r>
    </w:p>
    <w:p w14:paraId="5B8691E3" w14:textId="1594DC4E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MLP before the </w:t>
      </w:r>
      <w:r w:rsidR="0051569C">
        <w:rPr>
          <w:lang w:val="en-US"/>
        </w:rPr>
        <w:t>a</w:t>
      </w:r>
      <w:r>
        <w:rPr>
          <w:lang w:val="en-US"/>
        </w:rPr>
        <w:t xml:space="preserve">ttention layer </w:t>
      </w:r>
      <w:r w:rsidR="0051569C">
        <w:rPr>
          <w:lang w:val="en-US"/>
        </w:rPr>
        <w:t>?</w:t>
      </w:r>
    </w:p>
    <w:p w14:paraId="288C2718" w14:textId="7B0C13EB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Training capability</w:t>
      </w:r>
      <w:r w:rsidR="00CE4172">
        <w:rPr>
          <w:lang w:val="en-US"/>
        </w:rPr>
        <w:t xml:space="preserve"> ?</w:t>
      </w:r>
    </w:p>
    <w:p w14:paraId="7E11B6EE" w14:textId="6F6E46AA" w:rsidR="003474E9" w:rsidRDefault="00CE4172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Using the same tunnel for multiple parameters set ?</w:t>
      </w:r>
    </w:p>
    <w:p w14:paraId="0D34C695" w14:textId="6B218C55" w:rsidR="000777F6" w:rsidRDefault="000777F6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Confidential ? Git</w:t>
      </w:r>
      <w:r w:rsidR="00B1144C">
        <w:rPr>
          <w:lang w:val="en-US"/>
        </w:rPr>
        <w:t xml:space="preserve"> s</w:t>
      </w:r>
      <w:r>
        <w:rPr>
          <w:lang w:val="en-US"/>
        </w:rPr>
        <w:t>?</w:t>
      </w:r>
    </w:p>
    <w:p w14:paraId="7AFDD336" w14:textId="29682DBF" w:rsidR="003474E9" w:rsidRDefault="003474E9" w:rsidP="003474E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Regular meeting, each meeting plan</w:t>
      </w:r>
      <w:r w:rsidR="00454218">
        <w:rPr>
          <w:lang w:val="en-US"/>
        </w:rPr>
        <w:t xml:space="preserve"> for</w:t>
      </w:r>
      <w:r>
        <w:rPr>
          <w:lang w:val="en-US"/>
        </w:rPr>
        <w:t xml:space="preserve"> the next</w:t>
      </w:r>
    </w:p>
    <w:p w14:paraId="51D79C5B" w14:textId="58FF25D0" w:rsidR="00D770C8" w:rsidRDefault="00D770C8" w:rsidP="00D770C8">
      <w:pPr>
        <w:pStyle w:val="Heading1"/>
        <w:rPr>
          <w:lang w:val="en-US"/>
        </w:rPr>
      </w:pPr>
      <w:r>
        <w:rPr>
          <w:lang w:val="en-US"/>
        </w:rPr>
        <w:t>Meeting</w:t>
      </w:r>
    </w:p>
    <w:p w14:paraId="538A93FA" w14:textId="77777777" w:rsidR="00D770C8" w:rsidRDefault="00D770C8" w:rsidP="00D770C8">
      <w:pPr>
        <w:pStyle w:val="Heading2"/>
        <w:rPr>
          <w:lang w:val="en-US"/>
        </w:rPr>
      </w:pPr>
    </w:p>
    <w:p w14:paraId="5FF2440B" w14:textId="77777777" w:rsidR="00D770C8" w:rsidRDefault="00D770C8" w:rsidP="00D770C8">
      <w:pPr>
        <w:rPr>
          <w:lang w:val="en-US"/>
        </w:rPr>
      </w:pPr>
    </w:p>
    <w:p w14:paraId="471CBE1F" w14:textId="2A8A7D21" w:rsidR="00D770C8" w:rsidRDefault="00D770C8" w:rsidP="00D770C8">
      <w:pPr>
        <w:pStyle w:val="Heading1"/>
        <w:rPr>
          <w:lang w:val="en-US"/>
        </w:rPr>
      </w:pPr>
      <w:r>
        <w:rPr>
          <w:lang w:val="en-US"/>
        </w:rPr>
        <w:t>Goal for KW…</w:t>
      </w:r>
    </w:p>
    <w:p w14:paraId="5E346EAA" w14:textId="77777777" w:rsidR="00D770C8" w:rsidRDefault="00D770C8" w:rsidP="00D770C8">
      <w:pPr>
        <w:pStyle w:val="Heading2"/>
        <w:rPr>
          <w:lang w:val="en-US"/>
        </w:rPr>
      </w:pPr>
    </w:p>
    <w:p w14:paraId="12D4E4EF" w14:textId="77777777" w:rsidR="00D770C8" w:rsidRDefault="00D770C8" w:rsidP="00D770C8">
      <w:pPr>
        <w:rPr>
          <w:lang w:val="en-US"/>
        </w:rPr>
      </w:pPr>
    </w:p>
    <w:p w14:paraId="77A9A94F" w14:textId="4FAB76C7" w:rsidR="00D770C8" w:rsidRDefault="00D770C8" w:rsidP="00D770C8">
      <w:pPr>
        <w:pStyle w:val="Heading1"/>
        <w:rPr>
          <w:lang w:val="en-US"/>
        </w:rPr>
      </w:pPr>
      <w:r>
        <w:rPr>
          <w:lang w:val="en-US"/>
        </w:rPr>
        <w:t>Roadmap</w:t>
      </w:r>
    </w:p>
    <w:p w14:paraId="78C5915F" w14:textId="77777777" w:rsidR="00D770C8" w:rsidRPr="00991678" w:rsidRDefault="00D770C8" w:rsidP="00D770C8">
      <w:pPr>
        <w:pStyle w:val="ListParagraph"/>
        <w:numPr>
          <w:ilvl w:val="0"/>
          <w:numId w:val="22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 xml:space="preserve">&lt;Phase n&gt; – &lt;soft Deadline&gt; </w:t>
      </w:r>
    </w:p>
    <w:p w14:paraId="4E66D196" w14:textId="77777777" w:rsidR="00D770C8" w:rsidRPr="00991678" w:rsidRDefault="00D770C8" w:rsidP="00D770C8">
      <w:pPr>
        <w:pStyle w:val="ListParagraph"/>
        <w:numPr>
          <w:ilvl w:val="1"/>
          <w:numId w:val="22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&lt;Etape n&gt;</w:t>
      </w:r>
    </w:p>
    <w:p w14:paraId="59834CDE" w14:textId="77777777" w:rsidR="00D770C8" w:rsidRPr="00991678" w:rsidRDefault="00D770C8" w:rsidP="00D770C8">
      <w:pPr>
        <w:pStyle w:val="ListParagraph"/>
        <w:numPr>
          <w:ilvl w:val="2"/>
          <w:numId w:val="22"/>
        </w:numPr>
        <w:rPr>
          <w:color w:val="A6A6A6" w:themeColor="background1" w:themeShade="A6"/>
        </w:rPr>
      </w:pPr>
      <w:r w:rsidRPr="00991678">
        <w:rPr>
          <w:color w:val="A6A6A6" w:themeColor="background1" w:themeShade="A6"/>
        </w:rPr>
        <w:t>( ) &lt;objectif&gt;</w:t>
      </w:r>
    </w:p>
    <w:p w14:paraId="49A90D74" w14:textId="77777777" w:rsidR="00D770C8" w:rsidRPr="00D770C8" w:rsidRDefault="00D770C8" w:rsidP="00D770C8">
      <w:pPr>
        <w:pStyle w:val="Heading2"/>
        <w:numPr>
          <w:ilvl w:val="0"/>
          <w:numId w:val="0"/>
        </w:numPr>
        <w:rPr>
          <w:lang w:val="en-US"/>
        </w:rPr>
      </w:pPr>
    </w:p>
    <w:sectPr w:rsidR="00D770C8" w:rsidRPr="00D770C8" w:rsidSect="007659E0">
      <w:headerReference w:type="default" r:id="rId8"/>
      <w:footerReference w:type="default" r:id="rId9"/>
      <w:footerReference w:type="first" r:id="rId10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F640A" w14:textId="77777777" w:rsidR="00551D33" w:rsidRDefault="00551D33" w:rsidP="00312E94">
      <w:r>
        <w:separator/>
      </w:r>
    </w:p>
  </w:endnote>
  <w:endnote w:type="continuationSeparator" w:id="0">
    <w:p w14:paraId="354B916E" w14:textId="77777777" w:rsidR="00551D33" w:rsidRDefault="00551D33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04C0B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C3D9C" wp14:editId="1C2452CE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9671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8C3D9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3889671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>
      <w:t>ZE</w:t>
    </w:r>
    <w:r w:rsidR="00DD7CA9">
      <w:t xml:space="preserve"> </w:t>
    </w:r>
    <w:r w:rsidR="000B5379">
      <w:t>T&amp;I</w:t>
    </w:r>
  </w:p>
  <w:p w14:paraId="1C61EF41" w14:textId="09099972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7F56B6">
      <w:t xml:space="preserve"> - </w:t>
    </w:r>
    <w:fldSimple w:instr=" DATE   \* MERGEFORMAT ">
      <w:r w:rsidR="00F60D9B">
        <w:rPr>
          <w:noProof/>
        </w:rPr>
        <w:t>13/10/2024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15199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4DD20" w14:textId="77777777" w:rsidR="00551D33" w:rsidRDefault="00551D33" w:rsidP="00312E94">
      <w:r>
        <w:separator/>
      </w:r>
    </w:p>
  </w:footnote>
  <w:footnote w:type="continuationSeparator" w:id="0">
    <w:p w14:paraId="56A317BA" w14:textId="77777777" w:rsidR="00551D33" w:rsidRDefault="00551D33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CFB21" w14:textId="77777777" w:rsidR="000C6579" w:rsidRPr="000C6579" w:rsidRDefault="000C6579" w:rsidP="00293B71">
    <w:pPr>
      <w:pStyle w:val="NoSpacing"/>
      <w:tabs>
        <w:tab w:val="right" w:pos="8931"/>
      </w:tabs>
      <w:spacing w:before="120" w:after="120"/>
      <w:jc w:val="left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293B71">
      <w:rPr>
        <w:b/>
        <w:noProof/>
        <w:color w:val="00B050"/>
        <w:spacing w:val="30"/>
        <w:sz w:val="24"/>
        <w:szCs w:val="24"/>
        <w:lang w:val="en-US" w:eastAsia="ja-JP"/>
      </w:rPr>
      <w:drawing>
        <wp:anchor distT="0" distB="0" distL="114300" distR="114300" simplePos="0" relativeHeight="251659264" behindDoc="0" locked="0" layoutInCell="1" allowOverlap="1" wp14:anchorId="3D664574" wp14:editId="1783421E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="00293B71" w:rsidRPr="00293B71">
      <w:rPr>
        <w:b/>
        <w:noProof/>
        <w:color w:val="00B050"/>
        <w:spacing w:val="30"/>
        <w:sz w:val="24"/>
        <w:szCs w:val="24"/>
        <w:lang w:val="en-US" w:eastAsia="ja-JP"/>
      </w:rPr>
      <w:t>Literature review -</w:t>
    </w:r>
    <w:r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 </w:t>
    </w:r>
    <w:r w:rsidR="000B5379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588B0504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12205D52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684C5719" w14:textId="3209010C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F60D9B">
            <w:rPr>
              <w:b/>
              <w:noProof/>
              <w:color w:val="FFFFFF" w:themeColor="background1"/>
              <w:spacing w:val="30"/>
              <w:lang w:val="fr-FR" w:eastAsia="ja-JP"/>
            </w:rPr>
            <w:t>Meeting report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53B64275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7EA8CBF5" w14:textId="77777777" w:rsidR="000C6579" w:rsidRDefault="000C6579" w:rsidP="0031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40FED"/>
    <w:multiLevelType w:val="hybridMultilevel"/>
    <w:tmpl w:val="C7E4F6BA"/>
    <w:lvl w:ilvl="0" w:tplc="9CC6DB9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66576B5"/>
    <w:multiLevelType w:val="hybridMultilevel"/>
    <w:tmpl w:val="E24E88A8"/>
    <w:lvl w:ilvl="0" w:tplc="4698968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786A47"/>
    <w:multiLevelType w:val="hybridMultilevel"/>
    <w:tmpl w:val="53E297C4"/>
    <w:lvl w:ilvl="0" w:tplc="90965B4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3B84DBD"/>
    <w:multiLevelType w:val="hybridMultilevel"/>
    <w:tmpl w:val="58B6A386"/>
    <w:lvl w:ilvl="0" w:tplc="B4247DE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4"/>
  </w:num>
  <w:num w:numId="2" w16cid:durableId="637879307">
    <w:abstractNumId w:val="21"/>
  </w:num>
  <w:num w:numId="3" w16cid:durableId="906380314">
    <w:abstractNumId w:val="19"/>
  </w:num>
  <w:num w:numId="4" w16cid:durableId="1048532790">
    <w:abstractNumId w:val="17"/>
  </w:num>
  <w:num w:numId="5" w16cid:durableId="2141534075">
    <w:abstractNumId w:val="18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6"/>
  </w:num>
  <w:num w:numId="17" w16cid:durableId="1911311466">
    <w:abstractNumId w:val="11"/>
  </w:num>
  <w:num w:numId="18" w16cid:durableId="707143345">
    <w:abstractNumId w:val="10"/>
  </w:num>
  <w:num w:numId="19" w16cid:durableId="508759872">
    <w:abstractNumId w:val="15"/>
  </w:num>
  <w:num w:numId="20" w16cid:durableId="1383096862">
    <w:abstractNumId w:val="20"/>
  </w:num>
  <w:num w:numId="21" w16cid:durableId="1752845572">
    <w:abstractNumId w:val="12"/>
  </w:num>
  <w:num w:numId="22" w16cid:durableId="15449062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E9"/>
    <w:rsid w:val="00002162"/>
    <w:rsid w:val="00023BD0"/>
    <w:rsid w:val="000269F3"/>
    <w:rsid w:val="00064D8D"/>
    <w:rsid w:val="000721E0"/>
    <w:rsid w:val="00074EEF"/>
    <w:rsid w:val="000777F6"/>
    <w:rsid w:val="0008481C"/>
    <w:rsid w:val="000879AA"/>
    <w:rsid w:val="000B5379"/>
    <w:rsid w:val="000C6579"/>
    <w:rsid w:val="000E6FDD"/>
    <w:rsid w:val="000F7285"/>
    <w:rsid w:val="001225BD"/>
    <w:rsid w:val="00136963"/>
    <w:rsid w:val="001952C0"/>
    <w:rsid w:val="001C4E3F"/>
    <w:rsid w:val="001D5AE4"/>
    <w:rsid w:val="001E6530"/>
    <w:rsid w:val="001F18A6"/>
    <w:rsid w:val="002162FB"/>
    <w:rsid w:val="002316FD"/>
    <w:rsid w:val="00256109"/>
    <w:rsid w:val="002610BD"/>
    <w:rsid w:val="00280639"/>
    <w:rsid w:val="00280E8F"/>
    <w:rsid w:val="002857FF"/>
    <w:rsid w:val="00293B71"/>
    <w:rsid w:val="0029604D"/>
    <w:rsid w:val="002B39A2"/>
    <w:rsid w:val="002D1977"/>
    <w:rsid w:val="00312E94"/>
    <w:rsid w:val="00333923"/>
    <w:rsid w:val="00342B34"/>
    <w:rsid w:val="003474E9"/>
    <w:rsid w:val="003638A1"/>
    <w:rsid w:val="003761E7"/>
    <w:rsid w:val="003938F1"/>
    <w:rsid w:val="00396A56"/>
    <w:rsid w:val="003C04D1"/>
    <w:rsid w:val="003D789C"/>
    <w:rsid w:val="00405544"/>
    <w:rsid w:val="00454218"/>
    <w:rsid w:val="004B054A"/>
    <w:rsid w:val="004C2C35"/>
    <w:rsid w:val="004C70CA"/>
    <w:rsid w:val="004E0024"/>
    <w:rsid w:val="004F3CE2"/>
    <w:rsid w:val="00504CFC"/>
    <w:rsid w:val="005155C8"/>
    <w:rsid w:val="0051569C"/>
    <w:rsid w:val="00551D33"/>
    <w:rsid w:val="00590F14"/>
    <w:rsid w:val="005A7337"/>
    <w:rsid w:val="005C6CE2"/>
    <w:rsid w:val="005E1730"/>
    <w:rsid w:val="00614A17"/>
    <w:rsid w:val="00623DCB"/>
    <w:rsid w:val="0068142B"/>
    <w:rsid w:val="006815E5"/>
    <w:rsid w:val="0068340D"/>
    <w:rsid w:val="00693544"/>
    <w:rsid w:val="006A0167"/>
    <w:rsid w:val="006A0A56"/>
    <w:rsid w:val="006A27FA"/>
    <w:rsid w:val="006B12D2"/>
    <w:rsid w:val="00754129"/>
    <w:rsid w:val="007659E0"/>
    <w:rsid w:val="00767726"/>
    <w:rsid w:val="007A3F00"/>
    <w:rsid w:val="007F56B6"/>
    <w:rsid w:val="008059DC"/>
    <w:rsid w:val="00817B39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9D633B"/>
    <w:rsid w:val="00A21133"/>
    <w:rsid w:val="00A576C5"/>
    <w:rsid w:val="00A70254"/>
    <w:rsid w:val="00AA27A7"/>
    <w:rsid w:val="00AA7D51"/>
    <w:rsid w:val="00AB1380"/>
    <w:rsid w:val="00AE03B1"/>
    <w:rsid w:val="00AE0CAA"/>
    <w:rsid w:val="00AE6634"/>
    <w:rsid w:val="00AF42A2"/>
    <w:rsid w:val="00B1144C"/>
    <w:rsid w:val="00B159CC"/>
    <w:rsid w:val="00B46AAB"/>
    <w:rsid w:val="00BB6DB1"/>
    <w:rsid w:val="00BC0FEF"/>
    <w:rsid w:val="00BC647C"/>
    <w:rsid w:val="00BD2953"/>
    <w:rsid w:val="00BD5F72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172"/>
    <w:rsid w:val="00CE79DC"/>
    <w:rsid w:val="00D304E5"/>
    <w:rsid w:val="00D4604D"/>
    <w:rsid w:val="00D64352"/>
    <w:rsid w:val="00D74127"/>
    <w:rsid w:val="00D770C8"/>
    <w:rsid w:val="00DB0E39"/>
    <w:rsid w:val="00DC5174"/>
    <w:rsid w:val="00DD7CA9"/>
    <w:rsid w:val="00DE7062"/>
    <w:rsid w:val="00DF71D1"/>
    <w:rsid w:val="00E01F9B"/>
    <w:rsid w:val="00E41498"/>
    <w:rsid w:val="00ED2282"/>
    <w:rsid w:val="00F1585F"/>
    <w:rsid w:val="00F43619"/>
    <w:rsid w:val="00F60D9B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54FB8"/>
  <w15:chartTrackingRefBased/>
  <w15:docId w15:val="{C6B96B00-B74B-4330-B0DC-E8C430F8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Drive\Mon%20Drive\Documents\Cours\KIT\11_HK\AD\1_Meeting\T&amp;I\0_Meeting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0_Meeting report.dotx</Template>
  <TotalTime>0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Véka</dc:creator>
  <cp:keywords/>
  <dc:description/>
  <cp:lastModifiedBy>GIAMBERINI Mathieu</cp:lastModifiedBy>
  <cp:revision>8</cp:revision>
  <dcterms:created xsi:type="dcterms:W3CDTF">2024-10-13T08:03:00Z</dcterms:created>
  <dcterms:modified xsi:type="dcterms:W3CDTF">2024-10-13T08:52:00Z</dcterms:modified>
</cp:coreProperties>
</file>