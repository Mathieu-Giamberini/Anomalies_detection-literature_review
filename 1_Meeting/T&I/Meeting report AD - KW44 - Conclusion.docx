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3CD78" w14:textId="77777777" w:rsidR="008E6512" w:rsidRPr="00DB0E39" w:rsidRDefault="00B159CC" w:rsidP="008E6512">
      <w:pPr>
        <w:pStyle w:val="Subtitle"/>
        <w:rPr>
          <w:noProof w:val="0"/>
          <w:lang w:val="en-US"/>
        </w:rPr>
      </w:pPr>
      <w:bookmarkStart w:id="0" w:name="_Toc145406762"/>
      <w:r>
        <w:rPr>
          <w:noProof w:val="0"/>
          <w:lang w:val="en-US"/>
        </w:rPr>
        <w:t>Meeting report</w:t>
      </w:r>
      <w:r w:rsidR="008E6512" w:rsidRPr="00DB0E39">
        <w:rPr>
          <w:noProof w:val="0"/>
          <w:lang w:val="en-US"/>
        </w:rPr>
        <w:t> </w:t>
      </w:r>
    </w:p>
    <w:p w14:paraId="1C4E7027" w14:textId="161E0353" w:rsidR="000B5379" w:rsidRDefault="000B5379" w:rsidP="006B12D2">
      <w:pPr>
        <w:pStyle w:val="Title"/>
        <w:rPr>
          <w:lang w:val="en-US"/>
        </w:rPr>
      </w:pPr>
      <w:r>
        <w:rPr>
          <w:lang w:val="en-US"/>
        </w:rPr>
        <w:t>KW</w:t>
      </w:r>
      <w:r w:rsidR="003474E9">
        <w:rPr>
          <w:lang w:val="en-US"/>
        </w:rPr>
        <w:t>4</w:t>
      </w:r>
      <w:r w:rsidR="00EB1F6D">
        <w:rPr>
          <w:lang w:val="en-US"/>
        </w:rPr>
        <w:t>4</w:t>
      </w:r>
      <w:r>
        <w:rPr>
          <w:lang w:val="en-US"/>
        </w:rPr>
        <w:t xml:space="preserve"> - </w:t>
      </w:r>
      <w:r w:rsidR="003474E9">
        <w:rPr>
          <w:lang w:val="en-US"/>
        </w:rPr>
        <w:t>Conclusion</w:t>
      </w:r>
    </w:p>
    <w:bookmarkEnd w:id="0"/>
    <w:p w14:paraId="48FE7B69" w14:textId="4FEACA09" w:rsidR="003474E9" w:rsidRDefault="003474E9" w:rsidP="003474E9">
      <w:pPr>
        <w:pStyle w:val="Heading1"/>
        <w:rPr>
          <w:lang w:val="en-US"/>
        </w:rPr>
      </w:pPr>
      <w:r>
        <w:rPr>
          <w:lang w:val="en-US"/>
        </w:rPr>
        <w:t>Agenda</w:t>
      </w:r>
    </w:p>
    <w:p w14:paraId="3B65701C" w14:textId="57228376" w:rsidR="003474E9" w:rsidRDefault="003474E9" w:rsidP="003474E9">
      <w:pPr>
        <w:pStyle w:val="Heading2"/>
        <w:rPr>
          <w:lang w:val="en-US"/>
        </w:rPr>
      </w:pPr>
      <w:r>
        <w:rPr>
          <w:lang w:val="en-US"/>
        </w:rPr>
        <w:t>Literary review</w:t>
      </w:r>
    </w:p>
    <w:p w14:paraId="2C1A382F" w14:textId="2E270BE7" w:rsidR="00EB1F6D" w:rsidRPr="00EB1F6D" w:rsidRDefault="00EB1F6D" w:rsidP="00EB1F6D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How to find the ref</w:t>
      </w:r>
    </w:p>
    <w:p w14:paraId="02EE76B9" w14:textId="5021D687" w:rsidR="003474E9" w:rsidRDefault="003474E9" w:rsidP="003474E9">
      <w:pPr>
        <w:pStyle w:val="Heading2"/>
        <w:rPr>
          <w:lang w:val="en-US"/>
        </w:rPr>
      </w:pPr>
      <w:r>
        <w:rPr>
          <w:lang w:val="en-US"/>
        </w:rPr>
        <w:t>Experiment</w:t>
      </w:r>
    </w:p>
    <w:p w14:paraId="0109CE2B" w14:textId="28E13557" w:rsidR="00CE4172" w:rsidRDefault="00CE4172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Description</w:t>
      </w:r>
    </w:p>
    <w:p w14:paraId="53E4E366" w14:textId="551AD27C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</w:t>
      </w:r>
      <w:r w:rsidRPr="003474E9">
        <w:rPr>
          <w:lang w:val="en-US"/>
        </w:rPr>
        <w:t>hought</w:t>
      </w:r>
    </w:p>
    <w:p w14:paraId="4567E9F9" w14:textId="2583685F" w:rsidR="00F43E1F" w:rsidRDefault="00F43E1F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Open Question:</w:t>
      </w:r>
    </w:p>
    <w:p w14:paraId="6A32C922" w14:textId="28439764" w:rsidR="003474E9" w:rsidRDefault="003474E9" w:rsidP="00F43E1F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Grout injection AD</w:t>
      </w:r>
      <w:r w:rsidR="00CE4172">
        <w:rPr>
          <w:lang w:val="en-US"/>
        </w:rPr>
        <w:t>?</w:t>
      </w:r>
    </w:p>
    <w:p w14:paraId="57172BAD" w14:textId="14C1F7D1" w:rsidR="00F60D9B" w:rsidRDefault="00F60D9B" w:rsidP="00F43E1F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Other sensor</w:t>
      </w:r>
      <w:r w:rsidR="00F43E1F">
        <w:rPr>
          <w:lang w:val="en-US"/>
        </w:rPr>
        <w:t>s</w:t>
      </w:r>
      <w:r>
        <w:rPr>
          <w:lang w:val="en-US"/>
        </w:rPr>
        <w:t>?</w:t>
      </w:r>
    </w:p>
    <w:p w14:paraId="23B2778D" w14:textId="3D5EFB6C" w:rsidR="00F60D9B" w:rsidRDefault="00F60D9B" w:rsidP="00F43E1F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 xml:space="preserve">Value per value </w:t>
      </w:r>
    </w:p>
    <w:p w14:paraId="4859ADA3" w14:textId="6C960C83" w:rsidR="00F60D9B" w:rsidRDefault="00F60D9B" w:rsidP="00F43E1F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Sliding windows</w:t>
      </w:r>
    </w:p>
    <w:p w14:paraId="21A92BE3" w14:textId="24498415" w:rsidR="00F60D9B" w:rsidRDefault="00F60D9B" w:rsidP="00F43E1F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TCN</w:t>
      </w:r>
    </w:p>
    <w:p w14:paraId="37B5D1D5" w14:textId="0DF6D7FC" w:rsidR="003474E9" w:rsidRDefault="003474E9" w:rsidP="00F43E1F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Geologies variation</w:t>
      </w:r>
      <w:r w:rsidR="00CE4172">
        <w:rPr>
          <w:lang w:val="en-US"/>
        </w:rPr>
        <w:t xml:space="preserve"> </w:t>
      </w:r>
      <w:r w:rsidR="00F43E1F">
        <w:rPr>
          <w:lang w:val="en-US"/>
        </w:rPr>
        <w:t>measure</w:t>
      </w:r>
      <w:r w:rsidR="00CE4172">
        <w:rPr>
          <w:lang w:val="en-US"/>
        </w:rPr>
        <w:t>?</w:t>
      </w:r>
    </w:p>
    <w:p w14:paraId="5B8691E3" w14:textId="115AB8F6" w:rsidR="003474E9" w:rsidRDefault="003474E9" w:rsidP="00F43E1F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MLP before the </w:t>
      </w:r>
      <w:r w:rsidR="0051569C">
        <w:rPr>
          <w:lang w:val="en-US"/>
        </w:rPr>
        <w:t>a</w:t>
      </w:r>
      <w:r>
        <w:rPr>
          <w:lang w:val="en-US"/>
        </w:rPr>
        <w:t>ttention layer</w:t>
      </w:r>
      <w:r w:rsidR="0051569C">
        <w:rPr>
          <w:lang w:val="en-US"/>
        </w:rPr>
        <w:t>?</w:t>
      </w:r>
    </w:p>
    <w:p w14:paraId="288C2718" w14:textId="2CCB8357" w:rsidR="003474E9" w:rsidRDefault="003474E9" w:rsidP="00F43E1F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Training capability</w:t>
      </w:r>
      <w:r w:rsidR="00CE4172">
        <w:rPr>
          <w:lang w:val="en-US"/>
        </w:rPr>
        <w:t>?</w:t>
      </w:r>
    </w:p>
    <w:p w14:paraId="7E11B6EE" w14:textId="30C3CCDB" w:rsidR="003474E9" w:rsidRDefault="00CE4172" w:rsidP="00F43E1F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Using the same tunnel for multiple parameters set?</w:t>
      </w:r>
    </w:p>
    <w:p w14:paraId="0D34C695" w14:textId="0D42D001" w:rsidR="000777F6" w:rsidRDefault="000777F6" w:rsidP="00F43E1F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Confidential? Git?</w:t>
      </w:r>
    </w:p>
    <w:p w14:paraId="52A00F69" w14:textId="7AAB463B" w:rsidR="00DF47C7" w:rsidRPr="00DF47C7" w:rsidRDefault="00DF47C7" w:rsidP="00DF47C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Organization</w:t>
      </w:r>
    </w:p>
    <w:p w14:paraId="7AFDD336" w14:textId="29682DBF" w:rsidR="003474E9" w:rsidRDefault="003474E9" w:rsidP="00DF47C7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Regular meeting, each meeting plan</w:t>
      </w:r>
      <w:r w:rsidR="00454218">
        <w:rPr>
          <w:lang w:val="en-US"/>
        </w:rPr>
        <w:t xml:space="preserve"> for</w:t>
      </w:r>
      <w:r>
        <w:rPr>
          <w:lang w:val="en-US"/>
        </w:rPr>
        <w:t xml:space="preserve"> the next</w:t>
      </w:r>
    </w:p>
    <w:p w14:paraId="6E4FE9DA" w14:textId="65FF6B37" w:rsidR="00DF47C7" w:rsidRDefault="00DF47C7" w:rsidP="00DF47C7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Goal</w:t>
      </w:r>
    </w:p>
    <w:p w14:paraId="44C3C888" w14:textId="34565036" w:rsidR="00DF47C7" w:rsidRDefault="00DF47C7" w:rsidP="00DF47C7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Roadmap</w:t>
      </w:r>
    </w:p>
    <w:p w14:paraId="51D79C5B" w14:textId="58FF25D0" w:rsidR="00D770C8" w:rsidRDefault="00D770C8" w:rsidP="00D770C8">
      <w:pPr>
        <w:pStyle w:val="Heading1"/>
        <w:rPr>
          <w:lang w:val="en-US"/>
        </w:rPr>
      </w:pPr>
      <w:r>
        <w:rPr>
          <w:lang w:val="en-US"/>
        </w:rPr>
        <w:t>Meeting</w:t>
      </w:r>
    </w:p>
    <w:p w14:paraId="538A93FA" w14:textId="77777777" w:rsidR="00D770C8" w:rsidRDefault="00D770C8" w:rsidP="00D770C8">
      <w:pPr>
        <w:pStyle w:val="Heading2"/>
        <w:rPr>
          <w:lang w:val="en-US"/>
        </w:rPr>
      </w:pPr>
    </w:p>
    <w:p w14:paraId="5FF2440B" w14:textId="77777777" w:rsidR="00D770C8" w:rsidRDefault="00D770C8" w:rsidP="00D770C8">
      <w:pPr>
        <w:rPr>
          <w:lang w:val="en-US"/>
        </w:rPr>
      </w:pPr>
    </w:p>
    <w:p w14:paraId="471CBE1F" w14:textId="2A8A7D21" w:rsidR="00D770C8" w:rsidRDefault="00D770C8" w:rsidP="00D770C8">
      <w:pPr>
        <w:pStyle w:val="Heading1"/>
        <w:rPr>
          <w:lang w:val="en-US"/>
        </w:rPr>
      </w:pPr>
      <w:r>
        <w:rPr>
          <w:lang w:val="en-US"/>
        </w:rPr>
        <w:t>Goal for KW…</w:t>
      </w:r>
    </w:p>
    <w:p w14:paraId="5E346EAA" w14:textId="77777777" w:rsidR="00D770C8" w:rsidRDefault="00D770C8" w:rsidP="00D770C8">
      <w:pPr>
        <w:pStyle w:val="Heading2"/>
        <w:rPr>
          <w:lang w:val="en-US"/>
        </w:rPr>
      </w:pPr>
    </w:p>
    <w:p w14:paraId="12D4E4EF" w14:textId="77777777" w:rsidR="00D770C8" w:rsidRDefault="00D770C8" w:rsidP="00D770C8">
      <w:pPr>
        <w:rPr>
          <w:lang w:val="en-US"/>
        </w:rPr>
      </w:pPr>
    </w:p>
    <w:p w14:paraId="77A9A94F" w14:textId="4FAB76C7" w:rsidR="00D770C8" w:rsidRDefault="00D770C8" w:rsidP="00D770C8">
      <w:pPr>
        <w:pStyle w:val="Heading1"/>
        <w:rPr>
          <w:lang w:val="en-US"/>
        </w:rPr>
      </w:pPr>
      <w:r>
        <w:rPr>
          <w:lang w:val="en-US"/>
        </w:rPr>
        <w:t>Roadmap</w:t>
      </w:r>
    </w:p>
    <w:p w14:paraId="78C5915F" w14:textId="77777777" w:rsidR="00D770C8" w:rsidRPr="00991678" w:rsidRDefault="00D770C8" w:rsidP="00D770C8">
      <w:pPr>
        <w:pStyle w:val="ListParagraph"/>
        <w:numPr>
          <w:ilvl w:val="0"/>
          <w:numId w:val="22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 xml:space="preserve">&lt;Phase n&gt; – &lt;soft Deadline&gt; </w:t>
      </w:r>
    </w:p>
    <w:p w14:paraId="4E66D196" w14:textId="77777777" w:rsidR="00D770C8" w:rsidRPr="00991678" w:rsidRDefault="00D770C8" w:rsidP="00D770C8">
      <w:pPr>
        <w:pStyle w:val="ListParagraph"/>
        <w:numPr>
          <w:ilvl w:val="1"/>
          <w:numId w:val="22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>&lt;Etape n&gt;</w:t>
      </w:r>
    </w:p>
    <w:p w14:paraId="59834CDE" w14:textId="77777777" w:rsidR="00D770C8" w:rsidRPr="00991678" w:rsidRDefault="00D770C8" w:rsidP="00D770C8">
      <w:pPr>
        <w:pStyle w:val="ListParagraph"/>
        <w:numPr>
          <w:ilvl w:val="2"/>
          <w:numId w:val="22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>( ) &lt;objectif&gt;</w:t>
      </w:r>
    </w:p>
    <w:p w14:paraId="49A90D74" w14:textId="77777777" w:rsidR="00D770C8" w:rsidRPr="00D770C8" w:rsidRDefault="00D770C8" w:rsidP="00D770C8">
      <w:pPr>
        <w:pStyle w:val="Heading2"/>
        <w:numPr>
          <w:ilvl w:val="0"/>
          <w:numId w:val="0"/>
        </w:numPr>
        <w:rPr>
          <w:lang w:val="en-US"/>
        </w:rPr>
      </w:pPr>
    </w:p>
    <w:sectPr w:rsidR="00D770C8" w:rsidRPr="00D770C8" w:rsidSect="007659E0">
      <w:headerReference w:type="default" r:id="rId8"/>
      <w:footerReference w:type="default" r:id="rId9"/>
      <w:footerReference w:type="first" r:id="rId10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57203" w14:textId="77777777" w:rsidR="00C1242E" w:rsidRDefault="00C1242E" w:rsidP="00312E94">
      <w:r>
        <w:separator/>
      </w:r>
    </w:p>
  </w:endnote>
  <w:endnote w:type="continuationSeparator" w:id="0">
    <w:p w14:paraId="1DA0AFEB" w14:textId="77777777" w:rsidR="00C1242E" w:rsidRDefault="00C1242E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04C0B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8C3D9C" wp14:editId="1C2452CE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89671A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8C3D9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3889671A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0B5379">
      <w:t>ZE</w:t>
    </w:r>
    <w:r w:rsidR="00DD7CA9">
      <w:t xml:space="preserve"> </w:t>
    </w:r>
    <w:r w:rsidR="000B5379">
      <w:t>T&amp;I</w:t>
    </w:r>
  </w:p>
  <w:p w14:paraId="1C61EF41" w14:textId="12FA1DCD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 w:rsidR="007F56B6">
      <w:t xml:space="preserve"> - </w:t>
    </w:r>
    <w:fldSimple w:instr=" DATE   \* MERGEFORMAT ">
      <w:r w:rsidR="00EB1F6D">
        <w:rPr>
          <w:noProof/>
        </w:rPr>
        <w:t>26/10/2024</w:t>
      </w:r>
    </w:fldSimple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15199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9C82E" w14:textId="77777777" w:rsidR="00C1242E" w:rsidRDefault="00C1242E" w:rsidP="00312E94">
      <w:r>
        <w:separator/>
      </w:r>
    </w:p>
  </w:footnote>
  <w:footnote w:type="continuationSeparator" w:id="0">
    <w:p w14:paraId="56E5DF9E" w14:textId="77777777" w:rsidR="00C1242E" w:rsidRDefault="00C1242E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CFB21" w14:textId="77777777" w:rsidR="000C6579" w:rsidRPr="000C6579" w:rsidRDefault="000C6579" w:rsidP="00293B71">
    <w:pPr>
      <w:pStyle w:val="NoSpacing"/>
      <w:tabs>
        <w:tab w:val="right" w:pos="8931"/>
      </w:tabs>
      <w:spacing w:before="120" w:after="120"/>
      <w:jc w:val="left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293B71">
      <w:rPr>
        <w:b/>
        <w:noProof/>
        <w:color w:val="00B050"/>
        <w:spacing w:val="30"/>
        <w:sz w:val="24"/>
        <w:szCs w:val="24"/>
        <w:lang w:val="en-US" w:eastAsia="ja-JP"/>
      </w:rPr>
      <w:drawing>
        <wp:anchor distT="0" distB="0" distL="114300" distR="114300" simplePos="0" relativeHeight="251659264" behindDoc="0" locked="0" layoutInCell="1" allowOverlap="1" wp14:anchorId="3D664574" wp14:editId="1783421E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="00293B71" w:rsidRPr="00293B71">
      <w:rPr>
        <w:b/>
        <w:noProof/>
        <w:color w:val="00B050"/>
        <w:spacing w:val="30"/>
        <w:sz w:val="24"/>
        <w:szCs w:val="24"/>
        <w:lang w:val="en-US" w:eastAsia="ja-JP"/>
      </w:rPr>
      <w:t>Literature review -</w:t>
    </w:r>
    <w:r w:rsidRPr="00293B71">
      <w:rPr>
        <w:b/>
        <w:noProof/>
        <w:color w:val="00B050"/>
        <w:spacing w:val="30"/>
        <w:sz w:val="24"/>
        <w:szCs w:val="24"/>
        <w:lang w:val="en-US" w:eastAsia="ja-JP"/>
      </w:rPr>
      <w:t xml:space="preserve"> </w:t>
    </w:r>
    <w:r w:rsidR="000B5379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588B0504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12205D52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684C5719" w14:textId="6B10DFA6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Meeting report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53B64275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7EA8CBF5" w14:textId="77777777" w:rsidR="000C6579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40FED"/>
    <w:multiLevelType w:val="hybridMultilevel"/>
    <w:tmpl w:val="C7E4F6BA"/>
    <w:lvl w:ilvl="0" w:tplc="9CC6DB9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37142E5"/>
    <w:multiLevelType w:val="hybridMultilevel"/>
    <w:tmpl w:val="F57073C0"/>
    <w:lvl w:ilvl="0" w:tplc="E00CB9CA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786A47"/>
    <w:multiLevelType w:val="hybridMultilevel"/>
    <w:tmpl w:val="53E297C4"/>
    <w:lvl w:ilvl="0" w:tplc="90965B4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3B84DBD"/>
    <w:multiLevelType w:val="hybridMultilevel"/>
    <w:tmpl w:val="58B6A386"/>
    <w:lvl w:ilvl="0" w:tplc="B4247DE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5"/>
  </w:num>
  <w:num w:numId="2" w16cid:durableId="637879307">
    <w:abstractNumId w:val="22"/>
  </w:num>
  <w:num w:numId="3" w16cid:durableId="906380314">
    <w:abstractNumId w:val="20"/>
  </w:num>
  <w:num w:numId="4" w16cid:durableId="1048532790">
    <w:abstractNumId w:val="18"/>
  </w:num>
  <w:num w:numId="5" w16cid:durableId="2141534075">
    <w:abstractNumId w:val="19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7"/>
  </w:num>
  <w:num w:numId="17" w16cid:durableId="1911311466">
    <w:abstractNumId w:val="11"/>
  </w:num>
  <w:num w:numId="18" w16cid:durableId="707143345">
    <w:abstractNumId w:val="10"/>
  </w:num>
  <w:num w:numId="19" w16cid:durableId="508759872">
    <w:abstractNumId w:val="16"/>
  </w:num>
  <w:num w:numId="20" w16cid:durableId="1383096862">
    <w:abstractNumId w:val="21"/>
  </w:num>
  <w:num w:numId="21" w16cid:durableId="1752845572">
    <w:abstractNumId w:val="12"/>
  </w:num>
  <w:num w:numId="22" w16cid:durableId="1544906259">
    <w:abstractNumId w:val="14"/>
  </w:num>
  <w:num w:numId="23" w16cid:durableId="21074588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E9"/>
    <w:rsid w:val="00002162"/>
    <w:rsid w:val="00023BD0"/>
    <w:rsid w:val="000269F3"/>
    <w:rsid w:val="00064D8D"/>
    <w:rsid w:val="000721E0"/>
    <w:rsid w:val="00074EEF"/>
    <w:rsid w:val="000777F6"/>
    <w:rsid w:val="0008481C"/>
    <w:rsid w:val="000879AA"/>
    <w:rsid w:val="000B5379"/>
    <w:rsid w:val="000C6579"/>
    <w:rsid w:val="000E6FDD"/>
    <w:rsid w:val="000F7285"/>
    <w:rsid w:val="001225BD"/>
    <w:rsid w:val="00136963"/>
    <w:rsid w:val="001952C0"/>
    <w:rsid w:val="001C4E3F"/>
    <w:rsid w:val="001D5AE4"/>
    <w:rsid w:val="001E6530"/>
    <w:rsid w:val="001F18A6"/>
    <w:rsid w:val="002162FB"/>
    <w:rsid w:val="002316FD"/>
    <w:rsid w:val="00256109"/>
    <w:rsid w:val="002610BD"/>
    <w:rsid w:val="00280639"/>
    <w:rsid w:val="00280E8F"/>
    <w:rsid w:val="002857FF"/>
    <w:rsid w:val="00293B71"/>
    <w:rsid w:val="0029604D"/>
    <w:rsid w:val="002B39A2"/>
    <w:rsid w:val="002D1977"/>
    <w:rsid w:val="00312E94"/>
    <w:rsid w:val="00333923"/>
    <w:rsid w:val="00342B34"/>
    <w:rsid w:val="003474E9"/>
    <w:rsid w:val="003638A1"/>
    <w:rsid w:val="003761E7"/>
    <w:rsid w:val="003938F1"/>
    <w:rsid w:val="00396A56"/>
    <w:rsid w:val="003C04D1"/>
    <w:rsid w:val="003D789C"/>
    <w:rsid w:val="00405544"/>
    <w:rsid w:val="00454218"/>
    <w:rsid w:val="004B054A"/>
    <w:rsid w:val="004C2C35"/>
    <w:rsid w:val="004C70CA"/>
    <w:rsid w:val="004E0024"/>
    <w:rsid w:val="004F3CE2"/>
    <w:rsid w:val="00504CFC"/>
    <w:rsid w:val="005155C8"/>
    <w:rsid w:val="0051569C"/>
    <w:rsid w:val="00551D33"/>
    <w:rsid w:val="00590F14"/>
    <w:rsid w:val="005A7337"/>
    <w:rsid w:val="005C6CE2"/>
    <w:rsid w:val="005E1730"/>
    <w:rsid w:val="00614A17"/>
    <w:rsid w:val="00623DCB"/>
    <w:rsid w:val="0068142B"/>
    <w:rsid w:val="006815E5"/>
    <w:rsid w:val="0068340D"/>
    <w:rsid w:val="00693544"/>
    <w:rsid w:val="006A0167"/>
    <w:rsid w:val="006A0A56"/>
    <w:rsid w:val="006A27FA"/>
    <w:rsid w:val="006B12D2"/>
    <w:rsid w:val="00754129"/>
    <w:rsid w:val="007659E0"/>
    <w:rsid w:val="00767726"/>
    <w:rsid w:val="007A3F00"/>
    <w:rsid w:val="007D7302"/>
    <w:rsid w:val="007F56B6"/>
    <w:rsid w:val="008059DC"/>
    <w:rsid w:val="00817B39"/>
    <w:rsid w:val="0083208E"/>
    <w:rsid w:val="00882B58"/>
    <w:rsid w:val="008922FD"/>
    <w:rsid w:val="008A04F4"/>
    <w:rsid w:val="008E6512"/>
    <w:rsid w:val="009063DE"/>
    <w:rsid w:val="0091348D"/>
    <w:rsid w:val="00923867"/>
    <w:rsid w:val="00924E85"/>
    <w:rsid w:val="00926765"/>
    <w:rsid w:val="00937866"/>
    <w:rsid w:val="00961905"/>
    <w:rsid w:val="0096648C"/>
    <w:rsid w:val="00995737"/>
    <w:rsid w:val="009A2578"/>
    <w:rsid w:val="009D633B"/>
    <w:rsid w:val="00A21133"/>
    <w:rsid w:val="00A576C5"/>
    <w:rsid w:val="00A70254"/>
    <w:rsid w:val="00AA27A7"/>
    <w:rsid w:val="00AA7D51"/>
    <w:rsid w:val="00AB1380"/>
    <w:rsid w:val="00AE03B1"/>
    <w:rsid w:val="00AE0CAA"/>
    <w:rsid w:val="00AE6634"/>
    <w:rsid w:val="00AF42A2"/>
    <w:rsid w:val="00B1144C"/>
    <w:rsid w:val="00B159CC"/>
    <w:rsid w:val="00B46AAB"/>
    <w:rsid w:val="00BB6DB1"/>
    <w:rsid w:val="00BC0FEF"/>
    <w:rsid w:val="00BC647C"/>
    <w:rsid w:val="00BD2953"/>
    <w:rsid w:val="00BD5F72"/>
    <w:rsid w:val="00C1242E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4172"/>
    <w:rsid w:val="00CE79DC"/>
    <w:rsid w:val="00D304E5"/>
    <w:rsid w:val="00D4604D"/>
    <w:rsid w:val="00D64352"/>
    <w:rsid w:val="00D74127"/>
    <w:rsid w:val="00D770C8"/>
    <w:rsid w:val="00DB0E39"/>
    <w:rsid w:val="00DC5174"/>
    <w:rsid w:val="00DD7CA9"/>
    <w:rsid w:val="00DE7062"/>
    <w:rsid w:val="00DF47C7"/>
    <w:rsid w:val="00DF71D1"/>
    <w:rsid w:val="00E01F9B"/>
    <w:rsid w:val="00E41498"/>
    <w:rsid w:val="00EB1F6D"/>
    <w:rsid w:val="00ED2282"/>
    <w:rsid w:val="00F1585F"/>
    <w:rsid w:val="00F43619"/>
    <w:rsid w:val="00F43E1F"/>
    <w:rsid w:val="00F60D9B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54FB8"/>
  <w15:chartTrackingRefBased/>
  <w15:docId w15:val="{C6B96B00-B74B-4330-B0DC-E8C430F8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OneDrive%20-%20Herrenknecht%20AG\Dokumente\TI\paper\2_Anomalie-detection\1_Meeting\T&amp;I\0_Meeting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0_Meeting report</Template>
  <TotalTime>0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Giamberini, Mathieu</cp:lastModifiedBy>
  <cp:revision>12</cp:revision>
  <dcterms:created xsi:type="dcterms:W3CDTF">2024-10-13T08:03:00Z</dcterms:created>
  <dcterms:modified xsi:type="dcterms:W3CDTF">2024-10-26T05:42:00Z</dcterms:modified>
</cp:coreProperties>
</file>